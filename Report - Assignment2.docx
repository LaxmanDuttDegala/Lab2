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49AFBA6" wp14:editId="08B4E5D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BF34EF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B10426068EAA41FAAB3A33A341EBB77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F39EC">
                                      <w:t>Laxman</w:t>
                                    </w:r>
                                    <w:proofErr w:type="spellEnd"/>
                                    <w:r w:rsidR="005F39EC">
                                      <w:t xml:space="preserve"> </w:t>
                                    </w:r>
                                    <w:proofErr w:type="spellStart"/>
                                    <w:r w:rsidR="005F39EC">
                                      <w:t>Dutt</w:t>
                                    </w:r>
                                    <w:proofErr w:type="spellEnd"/>
                                    <w:r w:rsidR="005F39EC">
                                      <w:t xml:space="preserve"> </w:t>
                                    </w:r>
                                    <w:proofErr w:type="spellStart"/>
                                    <w:r w:rsidR="005F39EC">
                                      <w:t>Degala</w:t>
                                    </w:r>
                                    <w:proofErr w:type="spellEnd"/>
                                  </w:sdtContent>
                                </w:sdt>
                                <w:r w:rsidR="003806E6">
                                  <w:t> | </w:t>
                                </w:r>
                                <w:r w:rsidR="005F39EC">
                                  <w:t>KDM – CS560</w:t>
                                </w:r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72BE47EB3D93490A9498CDD4C2B780C3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2-04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F39EC">
                                      <w:t>February 4, 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9AFB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BF34EF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B10426068EAA41FAAB3A33A341EBB77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F39EC">
                                <w:t>Laxman</w:t>
                              </w:r>
                              <w:proofErr w:type="spellEnd"/>
                              <w:r w:rsidR="005F39EC">
                                <w:t xml:space="preserve"> </w:t>
                              </w:r>
                              <w:proofErr w:type="spellStart"/>
                              <w:r w:rsidR="005F39EC">
                                <w:t>Dutt</w:t>
                              </w:r>
                              <w:proofErr w:type="spellEnd"/>
                              <w:r w:rsidR="005F39EC">
                                <w:t xml:space="preserve"> </w:t>
                              </w:r>
                              <w:proofErr w:type="spellStart"/>
                              <w:r w:rsidR="005F39EC">
                                <w:t>Degala</w:t>
                              </w:r>
                              <w:proofErr w:type="spellEnd"/>
                            </w:sdtContent>
                          </w:sdt>
                          <w:r w:rsidR="003806E6">
                            <w:t> | </w:t>
                          </w:r>
                          <w:r w:rsidR="005F39EC">
                            <w:t>KDM – CS560</w:t>
                          </w:r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72BE47EB3D93490A9498CDD4C2B780C3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2-0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F39EC">
                                <w:t>February 4, 2014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EE287CE" wp14:editId="7380B8B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5F39EC">
                                    <w:pPr>
                                      <w:pStyle w:val="Title"/>
                                    </w:pPr>
                                    <w:r>
                                      <w:t>Lab 2 Assignment</w:t>
                                    </w:r>
                                  </w:p>
                                </w:sdtContent>
                              </w:sdt>
                              <w:p w:rsidR="002163EE" w:rsidRDefault="00BF34EF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39EC">
                                      <w:t>Mobile application</w:t>
                                    </w:r>
                                  </w:sdtContent>
                                </w:sdt>
                                <w:r w:rsidR="00E671EE">
                                  <w:t xml:space="preserve"> – Weather Compare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E287CE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5F39EC">
                              <w:pPr>
                                <w:pStyle w:val="Title"/>
                              </w:pPr>
                              <w:r>
                                <w:t>Lab 2 Assignment</w:t>
                              </w:r>
                            </w:p>
                          </w:sdtContent>
                        </w:sdt>
                        <w:p w:rsidR="002163EE" w:rsidRDefault="00BF34EF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F39EC">
                                <w:t>Mobile application</w:t>
                              </w:r>
                            </w:sdtContent>
                          </w:sdt>
                          <w:r w:rsidR="00E671EE">
                            <w:t xml:space="preserve"> – Weather Compare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2C3BE867" wp14:editId="114F84A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163EE" w:rsidRDefault="00BF34EF" w:rsidP="005F39EC"/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5F39EC" w:rsidRDefault="005F39EC" w:rsidP="005F39EC"/>
    <w:p w:rsidR="00C663BD" w:rsidRDefault="00C663BD" w:rsidP="00C663BD"/>
    <w:p w:rsidR="00E671EE" w:rsidRDefault="00E671EE" w:rsidP="00C663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Application details:</w:t>
      </w:r>
    </w:p>
    <w:p w:rsidR="00E671EE" w:rsidRDefault="00E671EE" w:rsidP="00C663BD">
      <w:pPr>
        <w:rPr>
          <w:sz w:val="24"/>
          <w:szCs w:val="24"/>
        </w:rPr>
      </w:pPr>
      <w:r>
        <w:rPr>
          <w:sz w:val="24"/>
          <w:szCs w:val="24"/>
        </w:rPr>
        <w:t>This application would take the address/zip code as input and retrieves temperature details from t</w:t>
      </w:r>
      <w:r w:rsidR="00E67421">
        <w:rPr>
          <w:sz w:val="24"/>
          <w:szCs w:val="24"/>
        </w:rPr>
        <w:t>w</w:t>
      </w:r>
      <w:r>
        <w:rPr>
          <w:sz w:val="24"/>
          <w:szCs w:val="24"/>
        </w:rPr>
        <w:t xml:space="preserve">o </w:t>
      </w:r>
      <w:r w:rsidR="00A6619A">
        <w:rPr>
          <w:sz w:val="24"/>
          <w:szCs w:val="24"/>
        </w:rPr>
        <w:t xml:space="preserve">different </w:t>
      </w:r>
      <w:r>
        <w:rPr>
          <w:sz w:val="24"/>
          <w:szCs w:val="24"/>
        </w:rPr>
        <w:t>weather service</w:t>
      </w:r>
      <w:r w:rsidR="00E67421">
        <w:rPr>
          <w:sz w:val="24"/>
          <w:szCs w:val="24"/>
        </w:rPr>
        <w:t xml:space="preserve"> providers. Google &amp; </w:t>
      </w:r>
      <w:proofErr w:type="spellStart"/>
      <w:r w:rsidR="00E67421">
        <w:rPr>
          <w:sz w:val="24"/>
          <w:szCs w:val="24"/>
        </w:rPr>
        <w:t>Geonames</w:t>
      </w:r>
      <w:proofErr w:type="spellEnd"/>
      <w:r w:rsidR="00E6742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6619A" w:rsidRDefault="00A6619A" w:rsidP="00C663BD">
      <w:pPr>
        <w:rPr>
          <w:sz w:val="24"/>
          <w:szCs w:val="24"/>
        </w:rPr>
      </w:pPr>
      <w:r>
        <w:rPr>
          <w:sz w:val="24"/>
          <w:szCs w:val="24"/>
        </w:rPr>
        <w:t>Sources used:</w:t>
      </w:r>
    </w:p>
    <w:p w:rsidR="00A6619A" w:rsidRDefault="00A6619A" w:rsidP="00C663BD">
      <w:pPr>
        <w:rPr>
          <w:sz w:val="24"/>
          <w:szCs w:val="24"/>
        </w:rPr>
      </w:pPr>
      <w:r>
        <w:rPr>
          <w:sz w:val="24"/>
          <w:szCs w:val="24"/>
        </w:rPr>
        <w:t xml:space="preserve">HTML5, CSS3,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, AJAX, JSON.</w:t>
      </w:r>
    </w:p>
    <w:p w:rsidR="003E7D11" w:rsidRDefault="003E7D11" w:rsidP="003E7D11">
      <w:pPr>
        <w:rPr>
          <w:sz w:val="24"/>
          <w:szCs w:val="24"/>
        </w:rPr>
      </w:pPr>
      <w:r>
        <w:rPr>
          <w:sz w:val="24"/>
          <w:szCs w:val="24"/>
        </w:rPr>
        <w:t>Future plan:</w:t>
      </w:r>
    </w:p>
    <w:p w:rsidR="003E7D11" w:rsidRDefault="003E7D11" w:rsidP="003E7D11">
      <w:pPr>
        <w:rPr>
          <w:sz w:val="24"/>
          <w:szCs w:val="24"/>
        </w:rPr>
      </w:pPr>
      <w:r>
        <w:rPr>
          <w:sz w:val="24"/>
          <w:szCs w:val="24"/>
        </w:rPr>
        <w:t xml:space="preserve">As discussed with Lee the other day, Plan is to use all the Google services and make the page a ONE-STOP for everything (Weather, Landmarks, Coffee shop, Restaurants, Nearest Places to visit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), when user enters an address in the input.</w:t>
      </w:r>
    </w:p>
    <w:p w:rsidR="00E671EE" w:rsidRDefault="00E67421" w:rsidP="00C663BD">
      <w:pPr>
        <w:rPr>
          <w:sz w:val="24"/>
          <w:szCs w:val="24"/>
        </w:rPr>
      </w:pPr>
      <w:r>
        <w:rPr>
          <w:sz w:val="24"/>
          <w:szCs w:val="24"/>
        </w:rPr>
        <w:t>Steps involved:</w:t>
      </w:r>
    </w:p>
    <w:p w:rsidR="00C663BD" w:rsidRDefault="00C663BD" w:rsidP="00C663BD">
      <w:pPr>
        <w:rPr>
          <w:sz w:val="24"/>
          <w:szCs w:val="24"/>
        </w:rPr>
      </w:pPr>
      <w:r w:rsidRPr="00C663BD">
        <w:rPr>
          <w:sz w:val="24"/>
          <w:szCs w:val="24"/>
        </w:rPr>
        <w:t>Step 1:</w:t>
      </w:r>
    </w:p>
    <w:p w:rsidR="00C663BD" w:rsidRDefault="00C663BD" w:rsidP="00C663BD">
      <w:pPr>
        <w:rPr>
          <w:sz w:val="24"/>
          <w:szCs w:val="24"/>
        </w:rPr>
      </w:pPr>
      <w:r>
        <w:rPr>
          <w:sz w:val="24"/>
          <w:szCs w:val="24"/>
        </w:rPr>
        <w:t xml:space="preserve">Used Google APIs (Google maps &amp; Google weather services), merged both the services and retrieve Temperature for a given “Address or </w:t>
      </w:r>
      <w:proofErr w:type="spellStart"/>
      <w:r>
        <w:rPr>
          <w:sz w:val="24"/>
          <w:szCs w:val="24"/>
        </w:rPr>
        <w:t>Zipcode</w:t>
      </w:r>
      <w:proofErr w:type="spellEnd"/>
      <w:r>
        <w:rPr>
          <w:sz w:val="24"/>
          <w:szCs w:val="24"/>
        </w:rPr>
        <w:t>” in Input.</w:t>
      </w:r>
    </w:p>
    <w:p w:rsidR="00C663BD" w:rsidRDefault="00E671EE" w:rsidP="00C663BD">
      <w:pPr>
        <w:rPr>
          <w:sz w:val="24"/>
          <w:szCs w:val="24"/>
        </w:rPr>
      </w:pPr>
      <w:r>
        <w:rPr>
          <w:sz w:val="24"/>
          <w:szCs w:val="24"/>
        </w:rPr>
        <w:t>Step 2:</w:t>
      </w:r>
    </w:p>
    <w:p w:rsidR="00E671EE" w:rsidRDefault="00E671EE" w:rsidP="00C663BD">
      <w:pPr>
        <w:rPr>
          <w:sz w:val="24"/>
          <w:szCs w:val="24"/>
        </w:rPr>
      </w:pPr>
      <w:r>
        <w:rPr>
          <w:sz w:val="24"/>
          <w:szCs w:val="24"/>
        </w:rPr>
        <w:t xml:space="preserve">Latitude and Longitude values are also retrieved from step 1 and is used to retrieve temperature using other weather service provider, </w:t>
      </w:r>
      <w:proofErr w:type="spellStart"/>
      <w:r>
        <w:rPr>
          <w:sz w:val="24"/>
          <w:szCs w:val="24"/>
        </w:rPr>
        <w:t>Geonames</w:t>
      </w:r>
      <w:proofErr w:type="spellEnd"/>
      <w:r>
        <w:rPr>
          <w:sz w:val="24"/>
          <w:szCs w:val="24"/>
        </w:rPr>
        <w:t xml:space="preserve"> in our case. </w:t>
      </w:r>
    </w:p>
    <w:p w:rsidR="00E67421" w:rsidRDefault="00E67421" w:rsidP="00C663BD">
      <w:pPr>
        <w:rPr>
          <w:sz w:val="24"/>
          <w:szCs w:val="24"/>
        </w:rPr>
      </w:pPr>
      <w:r>
        <w:rPr>
          <w:sz w:val="24"/>
          <w:szCs w:val="24"/>
        </w:rPr>
        <w:t>Step 3:</w:t>
      </w:r>
    </w:p>
    <w:p w:rsidR="00E67421" w:rsidRDefault="00E67421" w:rsidP="00C663BD">
      <w:pPr>
        <w:rPr>
          <w:sz w:val="24"/>
          <w:szCs w:val="24"/>
        </w:rPr>
      </w:pPr>
      <w:r>
        <w:rPr>
          <w:sz w:val="24"/>
          <w:szCs w:val="24"/>
        </w:rPr>
        <w:t xml:space="preserve">Temperature details from </w:t>
      </w:r>
      <w:proofErr w:type="spellStart"/>
      <w:r>
        <w:rPr>
          <w:sz w:val="24"/>
          <w:szCs w:val="24"/>
        </w:rPr>
        <w:t>geonames</w:t>
      </w:r>
      <w:proofErr w:type="spellEnd"/>
      <w:r>
        <w:rPr>
          <w:sz w:val="24"/>
          <w:szCs w:val="24"/>
        </w:rPr>
        <w:t xml:space="preserve"> is retrieved using Restful/JSON services. </w:t>
      </w:r>
    </w:p>
    <w:p w:rsidR="00E67421" w:rsidRDefault="00E67421" w:rsidP="00C663BD">
      <w:pPr>
        <w:rPr>
          <w:sz w:val="24"/>
          <w:szCs w:val="24"/>
        </w:rPr>
      </w:pPr>
      <w:r>
        <w:rPr>
          <w:sz w:val="24"/>
          <w:szCs w:val="24"/>
        </w:rPr>
        <w:t>Step 4:</w:t>
      </w:r>
    </w:p>
    <w:p w:rsidR="00E67421" w:rsidRDefault="00E67421" w:rsidP="00C663BD">
      <w:pPr>
        <w:rPr>
          <w:sz w:val="24"/>
          <w:szCs w:val="24"/>
        </w:rPr>
      </w:pPr>
      <w:r>
        <w:rPr>
          <w:sz w:val="24"/>
          <w:szCs w:val="24"/>
        </w:rPr>
        <w:t>Temperatures are compared to see the delta difference</w:t>
      </w:r>
    </w:p>
    <w:p w:rsidR="008E5005" w:rsidRDefault="008E5005" w:rsidP="00C663BD">
      <w:pPr>
        <w:rPr>
          <w:sz w:val="24"/>
          <w:szCs w:val="24"/>
        </w:rPr>
      </w:pPr>
      <w:bookmarkStart w:id="5" w:name="_GoBack"/>
      <w:bookmarkEnd w:id="5"/>
    </w:p>
    <w:p w:rsidR="008E5005" w:rsidRDefault="008E5005" w:rsidP="00C663BD">
      <w:pPr>
        <w:rPr>
          <w:sz w:val="24"/>
          <w:szCs w:val="24"/>
        </w:rPr>
      </w:pPr>
      <w:r>
        <w:rPr>
          <w:sz w:val="24"/>
          <w:szCs w:val="24"/>
        </w:rPr>
        <w:t>Snapshots:</w:t>
      </w:r>
    </w:p>
    <w:p w:rsidR="008E5005" w:rsidRDefault="008E5005" w:rsidP="008E50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is how home page looks like:</w:t>
      </w:r>
    </w:p>
    <w:p w:rsidR="008E5005" w:rsidRDefault="008E5005" w:rsidP="008E5005">
      <w:pPr>
        <w:pStyle w:val="ListParagraph"/>
        <w:rPr>
          <w:sz w:val="24"/>
          <w:szCs w:val="24"/>
        </w:rPr>
      </w:pPr>
    </w:p>
    <w:p w:rsidR="008E5005" w:rsidRPr="008E5005" w:rsidRDefault="008E5005" w:rsidP="008E5005">
      <w:pPr>
        <w:pStyle w:val="ListParagraph"/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F869354" wp14:editId="2791086B">
            <wp:extent cx="54864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BD" w:rsidRDefault="00C663BD" w:rsidP="00C663BD">
      <w:pPr>
        <w:rPr>
          <w:sz w:val="24"/>
          <w:szCs w:val="24"/>
        </w:rPr>
      </w:pPr>
    </w:p>
    <w:p w:rsidR="003F733C" w:rsidRDefault="003F733C" w:rsidP="003F73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 can either enter Address or </w:t>
      </w:r>
      <w:proofErr w:type="spellStart"/>
      <w:r>
        <w:rPr>
          <w:sz w:val="24"/>
          <w:szCs w:val="24"/>
        </w:rPr>
        <w:t>Zipcode</w:t>
      </w:r>
      <w:proofErr w:type="spellEnd"/>
    </w:p>
    <w:p w:rsidR="00D05B9C" w:rsidRDefault="00D05B9C" w:rsidP="00D05B9C">
      <w:pPr>
        <w:pStyle w:val="ListParagraph"/>
        <w:rPr>
          <w:sz w:val="24"/>
          <w:szCs w:val="24"/>
        </w:rPr>
      </w:pPr>
    </w:p>
    <w:p w:rsidR="003F733C" w:rsidRDefault="003F733C" w:rsidP="003F73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Have entered ‘Kansas city’</w:t>
      </w:r>
    </w:p>
    <w:p w:rsidR="003F733C" w:rsidRDefault="003F733C" w:rsidP="003F733C">
      <w:pPr>
        <w:pStyle w:val="ListParagraph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94BA0F4" wp14:editId="5226EFB5">
            <wp:extent cx="54864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3C" w:rsidRDefault="003F733C" w:rsidP="003F733C">
      <w:pPr>
        <w:pStyle w:val="ListParagraph"/>
        <w:rPr>
          <w:sz w:val="24"/>
          <w:szCs w:val="24"/>
        </w:rPr>
      </w:pPr>
    </w:p>
    <w:p w:rsidR="003F733C" w:rsidRDefault="003F733C" w:rsidP="003F733C">
      <w:pPr>
        <w:pStyle w:val="ListParagraph"/>
        <w:rPr>
          <w:sz w:val="24"/>
          <w:szCs w:val="24"/>
        </w:rPr>
      </w:pPr>
    </w:p>
    <w:p w:rsidR="003F733C" w:rsidRDefault="003F733C" w:rsidP="003F73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 is:</w:t>
      </w:r>
    </w:p>
    <w:p w:rsidR="003F733C" w:rsidRDefault="003F733C" w:rsidP="003F733C">
      <w:pPr>
        <w:pStyle w:val="ListParagraph"/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013D29A7" wp14:editId="6443EDAA">
            <wp:extent cx="54864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3C" w:rsidRDefault="003F733C" w:rsidP="003F733C">
      <w:pPr>
        <w:pStyle w:val="ListParagraph"/>
        <w:rPr>
          <w:sz w:val="24"/>
          <w:szCs w:val="24"/>
        </w:rPr>
      </w:pPr>
    </w:p>
    <w:p w:rsidR="003F733C" w:rsidRDefault="003F733C" w:rsidP="003F73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Have entered “64110”</w:t>
      </w:r>
    </w:p>
    <w:p w:rsidR="003F733C" w:rsidRDefault="00D05B9C" w:rsidP="003F733C">
      <w:pPr>
        <w:pStyle w:val="ListParagraph"/>
        <w:rPr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6936019" wp14:editId="466F8790">
            <wp:extent cx="54864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3C" w:rsidRDefault="003F733C" w:rsidP="003F733C">
      <w:pPr>
        <w:pStyle w:val="ListParagraph"/>
        <w:rPr>
          <w:b/>
          <w:sz w:val="24"/>
          <w:szCs w:val="24"/>
        </w:rPr>
      </w:pPr>
    </w:p>
    <w:p w:rsidR="003F733C" w:rsidRDefault="003F733C" w:rsidP="003F733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Result is:</w:t>
      </w:r>
    </w:p>
    <w:p w:rsidR="00E644AB" w:rsidRDefault="00E644AB" w:rsidP="003F733C">
      <w:pPr>
        <w:pStyle w:val="ListParagraph"/>
        <w:rPr>
          <w:b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193033EB" wp14:editId="2B2B3182">
            <wp:extent cx="54864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AB" w:rsidRDefault="00E644AB" w:rsidP="003F733C">
      <w:pPr>
        <w:pStyle w:val="ListParagraph"/>
        <w:rPr>
          <w:b/>
          <w:sz w:val="24"/>
          <w:szCs w:val="24"/>
        </w:rPr>
      </w:pPr>
    </w:p>
    <w:p w:rsidR="00E644AB" w:rsidRPr="00E644AB" w:rsidRDefault="00E644AB" w:rsidP="00E644A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44AB">
        <w:rPr>
          <w:sz w:val="24"/>
          <w:szCs w:val="24"/>
        </w:rPr>
        <w:t xml:space="preserve">Both the results looks good &amp; the </w:t>
      </w:r>
      <w:r>
        <w:rPr>
          <w:sz w:val="24"/>
          <w:szCs w:val="24"/>
        </w:rPr>
        <w:t xml:space="preserve">delta difference is 1.5 F. </w:t>
      </w:r>
    </w:p>
    <w:sectPr w:rsidR="00E644AB" w:rsidRPr="00E644AB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4EF" w:rsidRDefault="00BF34EF">
      <w:pPr>
        <w:spacing w:before="0" w:after="0" w:line="240" w:lineRule="auto"/>
      </w:pPr>
      <w:r>
        <w:separator/>
      </w:r>
    </w:p>
  </w:endnote>
  <w:endnote w:type="continuationSeparator" w:id="0">
    <w:p w:rsidR="00BF34EF" w:rsidRDefault="00BF34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A43C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4EF" w:rsidRDefault="00BF34EF">
      <w:pPr>
        <w:spacing w:before="0" w:after="0" w:line="240" w:lineRule="auto"/>
      </w:pPr>
      <w:r>
        <w:separator/>
      </w:r>
    </w:p>
  </w:footnote>
  <w:footnote w:type="continuationSeparator" w:id="0">
    <w:p w:rsidR="00BF34EF" w:rsidRDefault="00BF34E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F2B7003"/>
    <w:multiLevelType w:val="hybridMultilevel"/>
    <w:tmpl w:val="DE2E1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37A2F"/>
    <w:multiLevelType w:val="hybridMultilevel"/>
    <w:tmpl w:val="E2C43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EC"/>
    <w:rsid w:val="002163EE"/>
    <w:rsid w:val="003806E6"/>
    <w:rsid w:val="003E7D11"/>
    <w:rsid w:val="003F733C"/>
    <w:rsid w:val="005A43C2"/>
    <w:rsid w:val="005F39EC"/>
    <w:rsid w:val="006704D8"/>
    <w:rsid w:val="008E5005"/>
    <w:rsid w:val="00A6619A"/>
    <w:rsid w:val="00BF34EF"/>
    <w:rsid w:val="00C16CC8"/>
    <w:rsid w:val="00C663BD"/>
    <w:rsid w:val="00D05B9C"/>
    <w:rsid w:val="00E644AB"/>
    <w:rsid w:val="00E671EE"/>
    <w:rsid w:val="00E6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8DF92-16F1-4CD8-BDF0-A874AEFD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semiHidden/>
    <w:qFormat/>
    <w:rsid w:val="00C6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Kumar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0426068EAA41FAAB3A33A341EBB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BBC7-B1CD-4EC2-AE50-6E43CD08462E}"/>
      </w:docPartPr>
      <w:docPartBody>
        <w:p w:rsidR="00000000" w:rsidRDefault="00436185">
          <w:pPr>
            <w:pStyle w:val="B10426068EAA41FAAB3A33A341EBB777"/>
          </w:pPr>
          <w:r>
            <w:t>[Name]</w:t>
          </w:r>
        </w:p>
      </w:docPartBody>
    </w:docPart>
    <w:docPart>
      <w:docPartPr>
        <w:name w:val="72BE47EB3D93490A9498CDD4C2B78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DA183-EFCF-4453-8DE4-BC6188A5DFF1}"/>
      </w:docPartPr>
      <w:docPartBody>
        <w:p w:rsidR="00000000" w:rsidRDefault="00436185">
          <w:pPr>
            <w:pStyle w:val="72BE47EB3D93490A9498CDD4C2B780C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85"/>
    <w:rsid w:val="0043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FA0AB916040243ACB1BA8FA311A93CA0">
    <w:name w:val="FA0AB916040243ACB1BA8FA311A93CA0"/>
  </w:style>
  <w:style w:type="paragraph" w:customStyle="1" w:styleId="B10426068EAA41FAAB3A33A341EBB777">
    <w:name w:val="B10426068EAA41FAAB3A33A341EBB777"/>
  </w:style>
  <w:style w:type="paragraph" w:customStyle="1" w:styleId="8242BA2BD7A94F51811C59B692AC1766">
    <w:name w:val="8242BA2BD7A94F51811C59B692AC1766"/>
  </w:style>
  <w:style w:type="paragraph" w:customStyle="1" w:styleId="72BE47EB3D93490A9498CDD4C2B780C3">
    <w:name w:val="72BE47EB3D93490A9498CDD4C2B78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2014-02-04T00:00:00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A36D0-88A9-4244-8004-B1C68F2A5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110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&lt;Get Started Right Away</vt:lpstr>
      <vt:lpstr>Make It Gorgeous</vt:lpstr>
      <vt:lpstr>Give It That Finishing Touch</vt:lpstr>
      <vt:lpstr>    Add a Table of Contents</vt:lpstr>
      <vt:lpstr>    Add a Bibliography</vt:lpstr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Assignment</dc:title>
  <dc:subject>Mobile application</dc:subject>
  <dc:creator>Laxman Dutt Degala</dc:creator>
  <cp:keywords/>
  <cp:lastModifiedBy>Shiva Kumar Mudi</cp:lastModifiedBy>
  <cp:revision>12</cp:revision>
  <dcterms:created xsi:type="dcterms:W3CDTF">2014-02-05T04:56:00Z</dcterms:created>
  <dcterms:modified xsi:type="dcterms:W3CDTF">2014-02-05T06:46:00Z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